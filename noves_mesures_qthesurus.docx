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71A" w:rsidRDefault="00BD471A"/>
    <w:p w:rsidR="00BD471A" w:rsidRDefault="00BD471A" w:rsidP="00307AEF">
      <w:pPr>
        <w:pStyle w:val="Heading1"/>
        <w:rPr>
          <w:lang/>
        </w:rPr>
      </w:pPr>
      <w:r>
        <w:rPr>
          <w:lang/>
        </w:rPr>
        <w:t>Mean absolute error</w:t>
      </w:r>
    </w:p>
    <w:p w:rsidR="00BD471A" w:rsidRDefault="00BD471A" w:rsidP="00307AEF">
      <w:pPr>
        <w:pStyle w:val="NormalWeb"/>
        <w:rPr>
          <w:lang/>
        </w:rPr>
      </w:pPr>
      <w:r>
        <w:rPr>
          <w:lang/>
        </w:rPr>
        <w:t xml:space="preserve">In </w:t>
      </w:r>
      <w:hyperlink r:id="rId4" w:tooltip="Statistics" w:history="1">
        <w:r>
          <w:rPr>
            <w:rStyle w:val="Hyperlink"/>
            <w:lang/>
          </w:rPr>
          <w:t>statistics</w:t>
        </w:r>
      </w:hyperlink>
      <w:r>
        <w:rPr>
          <w:lang/>
        </w:rPr>
        <w:t xml:space="preserve">, the </w:t>
      </w:r>
      <w:r>
        <w:rPr>
          <w:b/>
          <w:bCs/>
          <w:lang/>
        </w:rPr>
        <w:t>mean absolute error (MAE)</w:t>
      </w:r>
      <w:r>
        <w:rPr>
          <w:lang/>
        </w:rPr>
        <w:t xml:space="preserve"> is a quantity used to measure how close forecasts or predictions are to the eventual outcomes. The mean absolute error is given by</w:t>
      </w:r>
    </w:p>
    <w:p w:rsidR="00BD471A" w:rsidRDefault="00BD471A" w:rsidP="00307AEF">
      <w:pPr>
        <w:ind w:left="720"/>
        <w:rPr>
          <w:lang/>
        </w:rPr>
      </w:pPr>
      <w:r w:rsidRPr="00F13A6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4" o:spid="_x0000_i1025" type="#_x0000_t75" alt="\mathrm{MAE} = \frac{1}{n}\sum_{i=1}^n \left| f_i-y_i\right| =\frac{1}{n}\sum_{i=1}^n \left| e_i \right|." style="width:224.25pt;height:41.25pt;visibility:visible">
            <v:imagedata r:id="rId5" o:title=""/>
          </v:shape>
        </w:pict>
      </w:r>
    </w:p>
    <w:p w:rsidR="00BD471A" w:rsidRDefault="00BD471A" w:rsidP="00307AEF">
      <w:r>
        <w:rPr>
          <w:lang/>
        </w:rPr>
        <w:t xml:space="preserve">As the name suggests, the mean absolute error is an average of the absolute errors </w:t>
      </w:r>
      <w:r w:rsidRPr="00F13A6F">
        <w:rPr>
          <w:noProof/>
        </w:rPr>
        <w:pict>
          <v:shape id="Imagen 3" o:spid="_x0000_i1026" type="#_x0000_t75" alt="e_i = |f_i - y_i|" style="width:78.75pt;height:15pt;visibility:visible">
            <v:imagedata r:id="rId6" o:title=""/>
          </v:shape>
        </w:pict>
      </w:r>
      <w:r>
        <w:rPr>
          <w:lang/>
        </w:rPr>
        <w:t xml:space="preserve">, where </w:t>
      </w:r>
      <w:r w:rsidRPr="00F13A6F">
        <w:rPr>
          <w:noProof/>
        </w:rPr>
        <w:pict>
          <v:shape id="Imagen 2" o:spid="_x0000_i1027" type="#_x0000_t75" alt="f_i" style="width:10.5pt;height:13.5pt;visibility:visible">
            <v:imagedata r:id="rId7" o:title=""/>
          </v:shape>
        </w:pict>
      </w:r>
      <w:r>
        <w:rPr>
          <w:lang/>
        </w:rPr>
        <w:t xml:space="preserve">is the prediction and </w:t>
      </w:r>
      <w:r w:rsidRPr="00F13A6F">
        <w:rPr>
          <w:noProof/>
        </w:rPr>
        <w:pict>
          <v:shape id="Imagen 1" o:spid="_x0000_i1028" type="#_x0000_t75" alt="y_i" style="width:11.25pt;height:9pt;visibility:visible">
            <v:imagedata r:id="rId8" o:title=""/>
          </v:shape>
        </w:pict>
      </w:r>
      <w:r>
        <w:rPr>
          <w:lang/>
        </w:rPr>
        <w:t>the true value. Note that alternative formulations may include relative frequencies as weight factors.</w:t>
      </w:r>
    </w:p>
    <w:p w:rsidR="00BD471A" w:rsidRDefault="00BD471A"/>
    <w:p w:rsidR="00BD471A" w:rsidRDefault="00BD471A" w:rsidP="00E8732D">
      <w:pPr>
        <w:autoSpaceDE w:val="0"/>
        <w:autoSpaceDN w:val="0"/>
        <w:adjustRightInd w:val="0"/>
        <w:rPr>
          <w:b/>
          <w:bCs/>
        </w:rPr>
      </w:pPr>
    </w:p>
    <w:p w:rsidR="00BD471A" w:rsidRPr="00E8732D" w:rsidRDefault="00BD471A" w:rsidP="00E8732D">
      <w:pPr>
        <w:autoSpaceDE w:val="0"/>
        <w:autoSpaceDN w:val="0"/>
        <w:adjustRightInd w:val="0"/>
        <w:rPr>
          <w:sz w:val="40"/>
          <w:szCs w:val="40"/>
        </w:rPr>
      </w:pPr>
      <w:r>
        <w:rPr>
          <w:b/>
          <w:bCs/>
          <w:sz w:val="40"/>
          <w:szCs w:val="40"/>
        </w:rPr>
        <w:t>Mean Bias Error (MBE)</w:t>
      </w:r>
      <w:r w:rsidRPr="00E8732D">
        <w:rPr>
          <w:b/>
          <w:bCs/>
          <w:sz w:val="40"/>
          <w:szCs w:val="40"/>
        </w:rPr>
        <w:t xml:space="preserve"> </w:t>
      </w:r>
    </w:p>
    <w:p w:rsidR="00BD471A" w:rsidRDefault="00BD471A"/>
    <w:p w:rsidR="00BD471A" w:rsidRDefault="00BD471A">
      <w:r w:rsidRPr="00F13A6F">
        <w:rPr>
          <w:noProof/>
        </w:rPr>
        <w:pict>
          <v:shape id="Imagen 5" o:spid="_x0000_i1029" type="#_x0000_t75" style="width:422.25pt;height:103.5pt;visibility:visible">
            <v:imagedata r:id="rId9" o:title="" croptop="28570f" cropbottom="22187f" cropleft="17966f" cropright="16171f"/>
          </v:shape>
        </w:pict>
      </w:r>
    </w:p>
    <w:p w:rsidR="00BD471A" w:rsidRDefault="00BD471A"/>
    <w:p w:rsidR="00BD471A" w:rsidRDefault="00BD471A">
      <w:r>
        <w:t xml:space="preserve"> </w:t>
      </w:r>
    </w:p>
    <w:p w:rsidR="00BD471A" w:rsidRDefault="00BD471A">
      <w:pPr>
        <w:rPr>
          <w:rFonts w:cs="Arial"/>
          <w:sz w:val="40"/>
          <w:szCs w:val="40"/>
          <w:lang w:val="en-GB"/>
        </w:rPr>
      </w:pPr>
      <w:r w:rsidRPr="00E8732D">
        <w:rPr>
          <w:rFonts w:cs="Arial"/>
          <w:sz w:val="40"/>
          <w:szCs w:val="40"/>
          <w:lang w:val="en-GB"/>
        </w:rPr>
        <w:t>Normalized RMSE</w:t>
      </w:r>
    </w:p>
    <w:p w:rsidR="00BD471A" w:rsidRPr="00A61C11" w:rsidRDefault="00BD471A" w:rsidP="00A61C11">
      <w:pPr>
        <w:pStyle w:val="FootnoteText"/>
        <w:spacing w:after="0"/>
        <w:rPr>
          <w:rFonts w:ascii="Arial" w:hAnsi="Arial" w:cs="Arial"/>
          <w:sz w:val="24"/>
          <w:szCs w:val="24"/>
          <w:lang w:val="ca-ES"/>
        </w:rPr>
      </w:pPr>
      <w:r w:rsidRPr="00A61C11">
        <w:rPr>
          <w:rFonts w:ascii="Arial" w:hAnsi="Arial" w:cs="Arial"/>
          <w:sz w:val="24"/>
          <w:szCs w:val="24"/>
          <w:lang w:val="ca-ES"/>
        </w:rPr>
        <w:t>NRMSE = [RMSE / (x</w:t>
      </w:r>
      <w:r w:rsidRPr="00A61C11">
        <w:rPr>
          <w:rFonts w:ascii="Arial" w:hAnsi="Arial" w:cs="Arial"/>
          <w:sz w:val="24"/>
          <w:szCs w:val="24"/>
          <w:vertAlign w:val="subscript"/>
          <w:lang w:val="ca-ES"/>
        </w:rPr>
        <w:t>max</w:t>
      </w:r>
      <w:r w:rsidRPr="00A61C11">
        <w:rPr>
          <w:rFonts w:ascii="Arial" w:hAnsi="Arial" w:cs="Arial"/>
          <w:sz w:val="24"/>
          <w:szCs w:val="24"/>
          <w:lang w:val="ca-ES"/>
        </w:rPr>
        <w:t xml:space="preserve"> - x</w:t>
      </w:r>
      <w:r w:rsidRPr="00A61C11">
        <w:rPr>
          <w:rFonts w:ascii="Arial" w:hAnsi="Arial" w:cs="Arial"/>
          <w:sz w:val="24"/>
          <w:szCs w:val="24"/>
          <w:vertAlign w:val="subscript"/>
          <w:lang w:val="ca-ES"/>
        </w:rPr>
        <w:t>min</w:t>
      </w:r>
      <w:r w:rsidRPr="00A61C11">
        <w:rPr>
          <w:rFonts w:ascii="Arial" w:hAnsi="Arial" w:cs="Arial"/>
          <w:sz w:val="24"/>
          <w:szCs w:val="24"/>
          <w:lang w:val="ca-ES"/>
        </w:rPr>
        <w:t>)], on x</w:t>
      </w:r>
      <w:r w:rsidRPr="00A61C11">
        <w:rPr>
          <w:rFonts w:ascii="Arial" w:hAnsi="Arial" w:cs="Arial"/>
          <w:sz w:val="24"/>
          <w:szCs w:val="24"/>
          <w:vertAlign w:val="subscript"/>
          <w:lang w:val="ca-ES"/>
        </w:rPr>
        <w:t>max</w:t>
      </w:r>
      <w:r w:rsidRPr="00A61C11">
        <w:rPr>
          <w:rFonts w:ascii="Arial" w:hAnsi="Arial" w:cs="Arial"/>
          <w:sz w:val="24"/>
          <w:szCs w:val="24"/>
          <w:lang w:val="ca-ES"/>
        </w:rPr>
        <w:t xml:space="preserve"> = valor observat màxim; x</w:t>
      </w:r>
      <w:r w:rsidRPr="00A61C11">
        <w:rPr>
          <w:rFonts w:ascii="Arial" w:hAnsi="Arial" w:cs="Arial"/>
          <w:sz w:val="24"/>
          <w:szCs w:val="24"/>
          <w:vertAlign w:val="subscript"/>
          <w:lang w:val="ca-ES"/>
        </w:rPr>
        <w:t>min</w:t>
      </w:r>
      <w:r w:rsidRPr="00A61C11">
        <w:rPr>
          <w:rFonts w:ascii="Arial" w:hAnsi="Arial" w:cs="Arial"/>
          <w:sz w:val="24"/>
          <w:szCs w:val="24"/>
          <w:lang w:val="ca-ES"/>
        </w:rPr>
        <w:t xml:space="preserve"> = valor observat mínim </w:t>
      </w:r>
    </w:p>
    <w:p w:rsidR="00BD471A" w:rsidRDefault="00BD471A">
      <w:pPr>
        <w:rPr>
          <w:rFonts w:cs="Arial"/>
          <w:sz w:val="40"/>
          <w:szCs w:val="40"/>
          <w:lang w:val="en-GB"/>
        </w:rPr>
      </w:pPr>
    </w:p>
    <w:p w:rsidR="00BD471A" w:rsidRPr="00E8732D" w:rsidRDefault="00BD471A">
      <w:pPr>
        <w:rPr>
          <w:rFonts w:cs="Arial"/>
          <w:sz w:val="40"/>
          <w:szCs w:val="40"/>
          <w:lang w:val="en-GB"/>
        </w:rPr>
      </w:pPr>
    </w:p>
    <w:p w:rsidR="00BD471A" w:rsidRDefault="00BD471A">
      <w:pPr>
        <w:rPr>
          <w:rFonts w:cs="Arial"/>
          <w:sz w:val="44"/>
          <w:szCs w:val="44"/>
          <w:lang w:val="en-GB"/>
        </w:rPr>
      </w:pPr>
      <w:r w:rsidRPr="00E8732D">
        <w:rPr>
          <w:rFonts w:cs="Arial"/>
          <w:sz w:val="44"/>
          <w:szCs w:val="44"/>
          <w:lang w:val="en-GB"/>
        </w:rPr>
        <w:t>PAE</w:t>
      </w:r>
    </w:p>
    <w:p w:rsidR="00BD471A" w:rsidRDefault="00BD471A">
      <w:pPr>
        <w:rPr>
          <w:rFonts w:cs="Arial"/>
          <w:sz w:val="44"/>
          <w:szCs w:val="44"/>
          <w:lang w:val="en-GB"/>
        </w:rPr>
      </w:pPr>
      <w:r>
        <w:rPr>
          <w:rFonts w:cs="Arial"/>
          <w:sz w:val="44"/>
          <w:szCs w:val="44"/>
          <w:lang w:val="en-GB"/>
        </w:rPr>
        <w:t>?</w:t>
      </w:r>
    </w:p>
    <w:p w:rsidR="00BD471A" w:rsidRDefault="00BD471A">
      <w:pPr>
        <w:rPr>
          <w:rFonts w:cs="Arial"/>
          <w:sz w:val="44"/>
          <w:szCs w:val="44"/>
          <w:lang w:val="en-GB"/>
        </w:rPr>
      </w:pPr>
    </w:p>
    <w:p w:rsidR="00BD471A" w:rsidRPr="008247CB" w:rsidRDefault="00BD471A" w:rsidP="00E8732D">
      <w:pPr>
        <w:rPr>
          <w:sz w:val="40"/>
          <w:szCs w:val="40"/>
        </w:rPr>
      </w:pPr>
      <w:r w:rsidRPr="008247CB">
        <w:rPr>
          <w:sz w:val="40"/>
          <w:szCs w:val="40"/>
        </w:rPr>
        <w:t>Mean Squared error</w:t>
      </w:r>
    </w:p>
    <w:p w:rsidR="00BD471A" w:rsidRDefault="00BD471A">
      <w:pPr>
        <w:rPr>
          <w:rFonts w:cs="Arial"/>
          <w:sz w:val="44"/>
          <w:szCs w:val="44"/>
          <w:lang w:val="en-GB"/>
        </w:rPr>
      </w:pPr>
    </w:p>
    <w:p w:rsidR="00BD471A" w:rsidRPr="00E8732D" w:rsidRDefault="00BD471A">
      <w:pPr>
        <w:rPr>
          <w:sz w:val="44"/>
          <w:szCs w:val="44"/>
        </w:rPr>
      </w:pPr>
      <w:r w:rsidRPr="00F13A6F">
        <w:rPr>
          <w:noProof/>
        </w:rPr>
        <w:pict>
          <v:shape id="Imagen 6" o:spid="_x0000_i1030" type="#_x0000_t75" alt="\operatorname{MSE}=\frac{1}{n}\sum_{i=1}^n(\hat{Y_i} - Y_i)^2." style="width:150.75pt;height:41.25pt;visibility:visible">
            <v:imagedata r:id="rId10" o:title=""/>
          </v:shape>
        </w:pict>
      </w:r>
    </w:p>
    <w:p w:rsidR="00BD471A" w:rsidRDefault="00BD471A"/>
    <w:p w:rsidR="00BD471A" w:rsidRDefault="00BD471A"/>
    <w:p w:rsidR="00BD471A" w:rsidRPr="008247CB" w:rsidRDefault="00BD471A" w:rsidP="00E8732D">
      <w:pPr>
        <w:rPr>
          <w:sz w:val="40"/>
          <w:szCs w:val="40"/>
        </w:rPr>
      </w:pPr>
      <w:r w:rsidRPr="008247CB">
        <w:rPr>
          <w:sz w:val="40"/>
          <w:szCs w:val="40"/>
        </w:rPr>
        <w:t>Mean Error</w:t>
      </w:r>
    </w:p>
    <w:p w:rsidR="00BD471A" w:rsidRDefault="00BD471A" w:rsidP="00E8732D"/>
    <w:p w:rsidR="00BD471A" w:rsidRPr="00E8732D" w:rsidRDefault="00BD471A" w:rsidP="00E8732D">
      <w:r>
        <w:t xml:space="preserve">Igual que </w:t>
      </w:r>
      <w:r>
        <w:rPr>
          <w:lang/>
        </w:rPr>
        <w:t>Mean absolute error però sense el valor absolut</w:t>
      </w:r>
    </w:p>
    <w:p w:rsidR="00BD471A" w:rsidRDefault="00BD471A"/>
    <w:p w:rsidR="00BD471A" w:rsidRDefault="00BD471A">
      <w:pPr>
        <w:rPr>
          <w:rFonts w:cs="Arial"/>
          <w:sz w:val="20"/>
          <w:szCs w:val="20"/>
          <w:lang w:val="en-GB"/>
        </w:rPr>
      </w:pPr>
    </w:p>
    <w:p w:rsidR="00BD471A" w:rsidRDefault="00BD471A">
      <w:pPr>
        <w:rPr>
          <w:rFonts w:cs="Arial"/>
          <w:sz w:val="44"/>
          <w:szCs w:val="44"/>
          <w:lang w:val="en-GB"/>
        </w:rPr>
      </w:pPr>
      <w:r w:rsidRPr="00E8732D">
        <w:rPr>
          <w:rFonts w:cs="Arial"/>
          <w:sz w:val="44"/>
          <w:szCs w:val="44"/>
          <w:lang w:val="en-GB"/>
        </w:rPr>
        <w:t>SNR</w:t>
      </w:r>
    </w:p>
    <w:p w:rsidR="00BD471A" w:rsidRDefault="00BD471A">
      <w:pPr>
        <w:rPr>
          <w:rFonts w:cs="Arial"/>
          <w:sz w:val="20"/>
          <w:szCs w:val="20"/>
          <w:lang w:val="en-GB"/>
        </w:rPr>
      </w:pPr>
    </w:p>
    <w:p w:rsidR="00BD471A" w:rsidRDefault="00BD471A">
      <w:pPr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Només he trobat això:</w:t>
      </w:r>
    </w:p>
    <w:p w:rsidR="00BD471A" w:rsidRDefault="00BD471A">
      <w:pPr>
        <w:rPr>
          <w:rFonts w:cs="Arial"/>
          <w:sz w:val="20"/>
          <w:szCs w:val="20"/>
          <w:lang w:val="en-GB"/>
        </w:rPr>
      </w:pPr>
    </w:p>
    <w:p w:rsidR="00BD471A" w:rsidRDefault="00BD471A" w:rsidP="008247CB">
      <w:pPr>
        <w:ind w:left="708" w:hanging="708"/>
      </w:pPr>
      <w:r>
        <w:t>SNR=MEAN/STD.DEV</w:t>
      </w:r>
    </w:p>
    <w:p w:rsidR="00BD471A" w:rsidRDefault="00BD471A">
      <w:pPr>
        <w:rPr>
          <w:rFonts w:cs="Arial"/>
          <w:sz w:val="20"/>
          <w:szCs w:val="20"/>
          <w:lang w:val="en-GB"/>
        </w:rPr>
      </w:pPr>
    </w:p>
    <w:p w:rsidR="00BD471A" w:rsidRDefault="00BD471A">
      <w:pPr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que és el coeficient de variació. </w:t>
      </w:r>
    </w:p>
    <w:p w:rsidR="00BD471A" w:rsidRPr="00E8732D" w:rsidRDefault="00BD471A">
      <w:pPr>
        <w:rPr>
          <w:rFonts w:cs="Arial"/>
          <w:sz w:val="44"/>
          <w:szCs w:val="44"/>
          <w:lang w:val="en-GB"/>
        </w:rPr>
      </w:pPr>
    </w:p>
    <w:p w:rsidR="00BD471A" w:rsidRDefault="00BD471A"/>
    <w:p w:rsidR="00BD471A" w:rsidRDefault="00BD471A">
      <w:pPr>
        <w:rPr>
          <w:b/>
          <w:bCs/>
        </w:rPr>
      </w:pPr>
      <w:r w:rsidRPr="008247CB">
        <w:rPr>
          <w:rFonts w:cs="Arial"/>
          <w:sz w:val="44"/>
          <w:szCs w:val="44"/>
          <w:lang w:val="en-GB"/>
        </w:rPr>
        <w:t>PSNR</w:t>
      </w:r>
      <w:r>
        <w:rPr>
          <w:rFonts w:cs="Arial"/>
          <w:sz w:val="44"/>
          <w:szCs w:val="44"/>
          <w:lang w:val="en-GB"/>
        </w:rPr>
        <w:t xml:space="preserve"> </w:t>
      </w:r>
      <w:r>
        <w:rPr>
          <w:b/>
          <w:bCs/>
        </w:rPr>
        <w:t>Peak signal-to-noise ratio</w:t>
      </w:r>
    </w:p>
    <w:p w:rsidR="00BD471A" w:rsidRDefault="00BD471A">
      <w:pPr>
        <w:rPr>
          <w:rFonts w:cs="Arial"/>
          <w:sz w:val="44"/>
          <w:szCs w:val="44"/>
          <w:lang w:val="en-GB"/>
        </w:rPr>
      </w:pPr>
    </w:p>
    <w:p w:rsidR="00BD471A" w:rsidRPr="008247CB" w:rsidRDefault="00BD471A">
      <w:pPr>
        <w:rPr>
          <w:sz w:val="44"/>
          <w:szCs w:val="44"/>
        </w:rPr>
      </w:pPr>
      <w:bookmarkStart w:id="0" w:name="_GoBack"/>
      <w:bookmarkEnd w:id="0"/>
      <w:r w:rsidRPr="00F13A6F">
        <w:rPr>
          <w:noProof/>
        </w:rPr>
        <w:pict>
          <v:shape id="Imagen 7" o:spid="_x0000_i1031" type="#_x0000_t75" alt="\begin{align}\mathit{PSNR} &amp;= 10 \cdot \log_{10} \left( \frac{\mathit{MAX}_I^2}{\mathit{MSE}} \right)\\ &amp;= 20 \cdot \log_{10} \left( \frac{\mathit{MAX}_I}{\sqrt{\mathit{MSE}}} \right)\\ &amp;= 20 \cdot \log_{10} \left( {\mathit{MAX}_I} \right) - 10 \cdot \log_{10} \left( {{\mathit{MSE}}} \right)\end{align}" style="width:291pt;height:99.75pt;visibility:visible">
            <v:imagedata r:id="rId11" o:title=""/>
          </v:shape>
        </w:pict>
      </w:r>
    </w:p>
    <w:sectPr w:rsidR="00BD471A" w:rsidRPr="008247CB" w:rsidSect="004B6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7AEF"/>
    <w:rsid w:val="00042EAA"/>
    <w:rsid w:val="00086941"/>
    <w:rsid w:val="000D44C4"/>
    <w:rsid w:val="00184DF0"/>
    <w:rsid w:val="001936DB"/>
    <w:rsid w:val="00250524"/>
    <w:rsid w:val="0025459A"/>
    <w:rsid w:val="00307AEF"/>
    <w:rsid w:val="00312C38"/>
    <w:rsid w:val="00395FA0"/>
    <w:rsid w:val="003A7C7B"/>
    <w:rsid w:val="00413004"/>
    <w:rsid w:val="004211BF"/>
    <w:rsid w:val="004B6FC9"/>
    <w:rsid w:val="004E060F"/>
    <w:rsid w:val="00515479"/>
    <w:rsid w:val="006562DF"/>
    <w:rsid w:val="006B0C7D"/>
    <w:rsid w:val="006C20A9"/>
    <w:rsid w:val="008247CB"/>
    <w:rsid w:val="009330A4"/>
    <w:rsid w:val="00A61C11"/>
    <w:rsid w:val="00B15539"/>
    <w:rsid w:val="00B21EF7"/>
    <w:rsid w:val="00B8775B"/>
    <w:rsid w:val="00B90BB6"/>
    <w:rsid w:val="00BD471A"/>
    <w:rsid w:val="00C311AE"/>
    <w:rsid w:val="00CC0AC1"/>
    <w:rsid w:val="00D30BA2"/>
    <w:rsid w:val="00D31581"/>
    <w:rsid w:val="00E15DCC"/>
    <w:rsid w:val="00E74E34"/>
    <w:rsid w:val="00E8732D"/>
    <w:rsid w:val="00F13A6F"/>
    <w:rsid w:val="00F164B1"/>
    <w:rsid w:val="00F75930"/>
    <w:rsid w:val="00FF1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AEF"/>
    <w:pPr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307AEF"/>
    <w:pPr>
      <w:spacing w:before="100" w:beforeAutospacing="1" w:after="100" w:afterAutospacing="1"/>
      <w:jc w:val="left"/>
      <w:outlineLvl w:val="0"/>
    </w:pPr>
    <w:rPr>
      <w:rFonts w:ascii="Times New Roman" w:hAnsi="Times New Roman"/>
      <w:b/>
      <w:bCs/>
      <w:kern w:val="36"/>
      <w:sz w:val="48"/>
      <w:szCs w:val="48"/>
      <w:lang w:val="ca-ES" w:eastAsia="ca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07AEF"/>
    <w:rPr>
      <w:rFonts w:cs="Times New Roman"/>
      <w:b/>
      <w:bCs/>
      <w:kern w:val="36"/>
      <w:sz w:val="48"/>
      <w:szCs w:val="48"/>
      <w:lang w:val="ca-ES" w:eastAsia="ca-ES"/>
    </w:rPr>
  </w:style>
  <w:style w:type="character" w:styleId="Hyperlink">
    <w:name w:val="Hyperlink"/>
    <w:basedOn w:val="DefaultParagraphFont"/>
    <w:uiPriority w:val="99"/>
    <w:rsid w:val="00307AE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07AEF"/>
    <w:pPr>
      <w:spacing w:before="100" w:beforeAutospacing="1" w:after="100" w:afterAutospacing="1"/>
      <w:jc w:val="left"/>
    </w:pPr>
    <w:rPr>
      <w:rFonts w:ascii="Times New Roman" w:hAnsi="Times New Roman"/>
      <w:lang w:val="ca-ES" w:eastAsia="ca-ES"/>
    </w:rPr>
  </w:style>
  <w:style w:type="paragraph" w:styleId="BalloonText">
    <w:name w:val="Balloon Text"/>
    <w:basedOn w:val="Normal"/>
    <w:link w:val="BalloonTextChar"/>
    <w:uiPriority w:val="99"/>
    <w:rsid w:val="00307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307AE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A61C11"/>
    <w:pPr>
      <w:spacing w:after="200" w:line="276" w:lineRule="auto"/>
      <w:jc w:val="left"/>
    </w:pPr>
    <w:rPr>
      <w:rFonts w:ascii="Calibri" w:hAnsi="Calibr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A61C11"/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en.wikipedia.org/wiki/Statistic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131</Words>
  <Characters>721</Characters>
  <Application>Microsoft Office Outlook</Application>
  <DocSecurity>0</DocSecurity>
  <Lines>0</Lines>
  <Paragraphs>0</Paragraphs>
  <ScaleCrop>false</ScaleCrop>
  <Company>UAB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Mean absolute error</dc:title>
  <dc:subject/>
  <dc:creator>Miquel Ninyerola</dc:creator>
  <cp:keywords/>
  <dc:description/>
  <cp:lastModifiedBy>Ivette Serral</cp:lastModifiedBy>
  <cp:revision>2</cp:revision>
  <dcterms:created xsi:type="dcterms:W3CDTF">2013-07-23T08:30:00Z</dcterms:created>
  <dcterms:modified xsi:type="dcterms:W3CDTF">2013-07-23T08:30:00Z</dcterms:modified>
</cp:coreProperties>
</file>